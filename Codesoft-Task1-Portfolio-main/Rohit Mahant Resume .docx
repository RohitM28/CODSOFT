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AB72369" w14:textId="77777777" w:rsidTr="001B2ABD">
        <w:trPr>
          <w:trHeight w:val="4410"/>
        </w:trPr>
        <w:tc>
          <w:tcPr>
            <w:tcW w:w="3600" w:type="dxa"/>
            <w:vAlign w:val="bottom"/>
          </w:tcPr>
          <w:p w14:paraId="14452ACC" w14:textId="22E99B4A" w:rsidR="001B2ABD" w:rsidRDefault="007D5C13" w:rsidP="001B2ABD">
            <w:pPr>
              <w:tabs>
                <w:tab w:val="left" w:pos="990"/>
              </w:tabs>
              <w:jc w:val="center"/>
            </w:pPr>
            <w:r>
              <w:rPr>
                <w:noProof/>
              </w:rPr>
              <w:drawing>
                <wp:inline distT="0" distB="0" distL="0" distR="0" wp14:anchorId="76F73AEC" wp14:editId="3136B4FB">
                  <wp:extent cx="2139950" cy="2139950"/>
                  <wp:effectExtent l="0" t="0" r="0" b="0"/>
                  <wp:docPr id="129059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99480" name="Picture 1290599480"/>
                          <pic:cNvPicPr/>
                        </pic:nvPicPr>
                        <pic:blipFill>
                          <a:blip r:embed="rId6">
                            <a:extLst>
                              <a:ext uri="{28A0092B-C50C-407E-A947-70E740481C1C}">
                                <a14:useLocalDpi xmlns:a14="http://schemas.microsoft.com/office/drawing/2010/main" val="0"/>
                              </a:ext>
                            </a:extLst>
                          </a:blip>
                          <a:stretch>
                            <a:fillRect/>
                          </a:stretch>
                        </pic:blipFill>
                        <pic:spPr>
                          <a:xfrm>
                            <a:off x="0" y="0"/>
                            <a:ext cx="2139950" cy="2139950"/>
                          </a:xfrm>
                          <a:prstGeom prst="rect">
                            <a:avLst/>
                          </a:prstGeom>
                        </pic:spPr>
                      </pic:pic>
                    </a:graphicData>
                  </a:graphic>
                </wp:inline>
              </w:drawing>
            </w:r>
          </w:p>
        </w:tc>
        <w:tc>
          <w:tcPr>
            <w:tcW w:w="720" w:type="dxa"/>
          </w:tcPr>
          <w:p w14:paraId="3C879A05" w14:textId="77777777" w:rsidR="001B2ABD" w:rsidRDefault="001B2ABD" w:rsidP="000C45FF">
            <w:pPr>
              <w:tabs>
                <w:tab w:val="left" w:pos="990"/>
              </w:tabs>
            </w:pPr>
          </w:p>
        </w:tc>
        <w:tc>
          <w:tcPr>
            <w:tcW w:w="6470" w:type="dxa"/>
            <w:vAlign w:val="bottom"/>
          </w:tcPr>
          <w:p w14:paraId="392C775A" w14:textId="4C877C57" w:rsidR="001B2ABD" w:rsidRDefault="007D5C13" w:rsidP="001B2ABD">
            <w:pPr>
              <w:pStyle w:val="Title"/>
            </w:pPr>
            <w:r>
              <w:t>Rohit Mahant</w:t>
            </w:r>
          </w:p>
          <w:sdt>
            <w:sdtPr>
              <w:rPr>
                <w:spacing w:val="0"/>
                <w:w w:val="97"/>
              </w:rPr>
              <w:id w:val="2107002140"/>
              <w:placeholder>
                <w:docPart w:val="DB7FC9D01DB14A95B5596901119DB2EE"/>
              </w:placeholder>
              <w:temporary/>
              <w:showingPlcHdr/>
              <w15:appearance w15:val="hidden"/>
            </w:sdtPr>
            <w:sdtEndPr>
              <w:rPr>
                <w:w w:val="86"/>
              </w:rPr>
            </w:sdtEndPr>
            <w:sdtContent>
              <w:p w14:paraId="79EB80BF" w14:textId="77777777" w:rsidR="001B2ABD" w:rsidRDefault="001B2ABD" w:rsidP="001B2ABD">
                <w:pPr>
                  <w:pStyle w:val="Subtitle"/>
                </w:pPr>
                <w:r w:rsidRPr="007D5C13">
                  <w:rPr>
                    <w:spacing w:val="0"/>
                    <w:w w:val="97"/>
                  </w:rPr>
                  <w:t>JOB TITLE HER</w:t>
                </w:r>
                <w:r w:rsidRPr="007D5C13">
                  <w:rPr>
                    <w:spacing w:val="13"/>
                    <w:w w:val="97"/>
                  </w:rPr>
                  <w:t>E</w:t>
                </w:r>
              </w:p>
            </w:sdtContent>
          </w:sdt>
        </w:tc>
      </w:tr>
      <w:tr w:rsidR="001B2ABD" w14:paraId="2742999C" w14:textId="77777777" w:rsidTr="001B2ABD">
        <w:tc>
          <w:tcPr>
            <w:tcW w:w="3600" w:type="dxa"/>
          </w:tcPr>
          <w:sdt>
            <w:sdtPr>
              <w:id w:val="-1711873194"/>
              <w:placeholder>
                <w:docPart w:val="B02FE140451440FFB6A11E997512BCD7"/>
              </w:placeholder>
              <w:temporary/>
              <w:showingPlcHdr/>
              <w15:appearance w15:val="hidden"/>
            </w:sdtPr>
            <w:sdtEndPr/>
            <w:sdtContent>
              <w:p w14:paraId="3ED64F15" w14:textId="77777777" w:rsidR="001B2ABD" w:rsidRDefault="00036450" w:rsidP="00036450">
                <w:pPr>
                  <w:pStyle w:val="Heading3"/>
                </w:pPr>
                <w:r w:rsidRPr="00D5459D">
                  <w:t>Profile</w:t>
                </w:r>
              </w:p>
            </w:sdtContent>
          </w:sdt>
          <w:sdt>
            <w:sdtPr>
              <w:id w:val="355866036"/>
              <w:placeholder>
                <w:docPart w:val="48D6C639A9EB4912A072ED4F4850AA92"/>
              </w:placeholder>
              <w:temporary/>
              <w:showingPlcHdr/>
              <w15:appearance w15:val="hidden"/>
            </w:sdtPr>
            <w:sdtEndPr/>
            <w:sdtContent>
              <w:p w14:paraId="3EA4AD99"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4EA49FAC" w14:textId="77777777" w:rsidR="009260CD" w:rsidRDefault="009260CD" w:rsidP="009260CD"/>
              <w:p w14:paraId="1C8E6234"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D5A1AC4" w14:textId="77777777" w:rsidR="00036450" w:rsidRDefault="00036450" w:rsidP="00036450"/>
          <w:sdt>
            <w:sdtPr>
              <w:id w:val="-1954003311"/>
              <w:placeholder>
                <w:docPart w:val="78D28FDA968240DEAB7D5287819C5AFE"/>
              </w:placeholder>
              <w:temporary/>
              <w:showingPlcHdr/>
              <w15:appearance w15:val="hidden"/>
            </w:sdtPr>
            <w:sdtEndPr/>
            <w:sdtContent>
              <w:p w14:paraId="24C19BAF" w14:textId="77777777" w:rsidR="00036450" w:rsidRPr="00CB0055" w:rsidRDefault="00CB0055" w:rsidP="00CB0055">
                <w:pPr>
                  <w:pStyle w:val="Heading3"/>
                </w:pPr>
                <w:r w:rsidRPr="00CB0055">
                  <w:t>Contact</w:t>
                </w:r>
              </w:p>
            </w:sdtContent>
          </w:sdt>
          <w:sdt>
            <w:sdtPr>
              <w:id w:val="1111563247"/>
              <w:placeholder>
                <w:docPart w:val="C3AE609B4FD7407EA4845978217543A7"/>
              </w:placeholder>
              <w:temporary/>
              <w:showingPlcHdr/>
              <w15:appearance w15:val="hidden"/>
            </w:sdtPr>
            <w:sdtEndPr/>
            <w:sdtContent>
              <w:p w14:paraId="327E512E" w14:textId="77777777" w:rsidR="004D3011" w:rsidRDefault="004D3011" w:rsidP="004D3011">
                <w:r w:rsidRPr="004D3011">
                  <w:t>PHONE:</w:t>
                </w:r>
              </w:p>
            </w:sdtContent>
          </w:sdt>
          <w:sdt>
            <w:sdtPr>
              <w:id w:val="-324128318"/>
              <w:placeholder>
                <w:docPart w:val="12835827CE5D49B5A6B6E904BB2062E5"/>
              </w:placeholder>
              <w:temporary/>
              <w:showingPlcHdr/>
              <w15:appearance w15:val="hidden"/>
            </w:sdtPr>
            <w:sdtEndPr/>
            <w:sdtContent>
              <w:p w14:paraId="32FD2BED" w14:textId="77777777" w:rsidR="004D3011" w:rsidRDefault="004D3011" w:rsidP="004D3011">
                <w:r>
                  <w:t>678-555-0103</w:t>
                </w:r>
              </w:p>
            </w:sdtContent>
          </w:sdt>
          <w:p w14:paraId="358AF140" w14:textId="77777777" w:rsidR="004D3011" w:rsidRPr="004D3011" w:rsidRDefault="004D3011" w:rsidP="004D3011"/>
          <w:sdt>
            <w:sdtPr>
              <w:id w:val="67859272"/>
              <w:placeholder>
                <w:docPart w:val="39DCDEAB274B412BBE769C099F92E657"/>
              </w:placeholder>
              <w:temporary/>
              <w:showingPlcHdr/>
              <w15:appearance w15:val="hidden"/>
            </w:sdtPr>
            <w:sdtEndPr/>
            <w:sdtContent>
              <w:p w14:paraId="2E55E909" w14:textId="77777777" w:rsidR="004D3011" w:rsidRDefault="004D3011" w:rsidP="004D3011">
                <w:r w:rsidRPr="004D3011">
                  <w:t>WEBSITE:</w:t>
                </w:r>
              </w:p>
            </w:sdtContent>
          </w:sdt>
          <w:sdt>
            <w:sdtPr>
              <w:id w:val="-720132143"/>
              <w:placeholder>
                <w:docPart w:val="1BA73FACCA8E467DB3C55FAB92B788CA"/>
              </w:placeholder>
              <w:temporary/>
              <w:showingPlcHdr/>
              <w15:appearance w15:val="hidden"/>
            </w:sdtPr>
            <w:sdtEndPr/>
            <w:sdtContent>
              <w:p w14:paraId="30D9CE5E" w14:textId="77777777" w:rsidR="004D3011" w:rsidRDefault="00E4381A" w:rsidP="004D3011">
                <w:r>
                  <w:t>Website goes here</w:t>
                </w:r>
              </w:p>
            </w:sdtContent>
          </w:sdt>
          <w:p w14:paraId="2ECECCA8" w14:textId="77777777" w:rsidR="004D3011" w:rsidRDefault="004D3011" w:rsidP="004D3011"/>
          <w:sdt>
            <w:sdtPr>
              <w:id w:val="-240260293"/>
              <w:placeholder>
                <w:docPart w:val="2D4B87ABD1A24F0798F78AB28E6DD5DA"/>
              </w:placeholder>
              <w:temporary/>
              <w:showingPlcHdr/>
              <w15:appearance w15:val="hidden"/>
            </w:sdtPr>
            <w:sdtEndPr/>
            <w:sdtContent>
              <w:p w14:paraId="4E8E2112" w14:textId="77777777" w:rsidR="004D3011" w:rsidRDefault="004D3011" w:rsidP="004D3011">
                <w:r w:rsidRPr="004D3011">
                  <w:t>EMAIL:</w:t>
                </w:r>
              </w:p>
            </w:sdtContent>
          </w:sdt>
          <w:sdt>
            <w:sdtPr>
              <w:id w:val="-1223903890"/>
              <w:placeholder>
                <w:docPart w:val="FB8DB3B3FB814D5C98CE3016D6E01155"/>
              </w:placeholder>
              <w:temporary/>
              <w:showingPlcHdr/>
              <w15:appearance w15:val="hidden"/>
            </w:sdtPr>
            <w:sdtEndPr>
              <w:rPr>
                <w:rStyle w:val="Hyperlink"/>
                <w:color w:val="B85A22" w:themeColor="accent2" w:themeShade="BF"/>
                <w:u w:val="single"/>
              </w:rPr>
            </w:sdtEndPr>
            <w:sdtContent>
              <w:p w14:paraId="3D9799CA" w14:textId="77777777" w:rsidR="00036450" w:rsidRPr="00E4381A" w:rsidRDefault="00E4381A" w:rsidP="004D3011">
                <w:pPr>
                  <w:rPr>
                    <w:rStyle w:val="Hyperlink"/>
                  </w:rPr>
                </w:pPr>
                <w:r w:rsidRPr="00E4381A">
                  <w:rPr>
                    <w:rStyle w:val="Hyperlink"/>
                  </w:rPr>
                  <w:t>someone@example.com</w:t>
                </w:r>
                <w:hyperlink r:id="rId7" w:history="1"/>
              </w:p>
            </w:sdtContent>
          </w:sdt>
          <w:sdt>
            <w:sdtPr>
              <w:id w:val="-1444214663"/>
              <w:placeholder>
                <w:docPart w:val="124522E0CAED44BA82C00EA20F705A23"/>
              </w:placeholder>
              <w:temporary/>
              <w:showingPlcHdr/>
              <w15:appearance w15:val="hidden"/>
            </w:sdtPr>
            <w:sdtEndPr/>
            <w:sdtContent>
              <w:p w14:paraId="7BF3A396" w14:textId="77777777" w:rsidR="004D3011" w:rsidRPr="00CB0055" w:rsidRDefault="00CB0055" w:rsidP="00CB0055">
                <w:pPr>
                  <w:pStyle w:val="Heading3"/>
                </w:pPr>
                <w:r w:rsidRPr="00CB0055">
                  <w:t>Hobbies</w:t>
                </w:r>
              </w:p>
            </w:sdtContent>
          </w:sdt>
          <w:sdt>
            <w:sdtPr>
              <w:id w:val="1444813694"/>
              <w:placeholder>
                <w:docPart w:val="08FEA7FECC674CC291BB206133468C4D"/>
              </w:placeholder>
              <w:temporary/>
              <w:showingPlcHdr/>
              <w15:appearance w15:val="hidden"/>
            </w:sdtPr>
            <w:sdtEndPr/>
            <w:sdtContent>
              <w:p w14:paraId="4CD79D17" w14:textId="77777777" w:rsidR="004D3011" w:rsidRDefault="004D3011" w:rsidP="004D3011">
                <w:r w:rsidRPr="004D3011">
                  <w:t>Hobby #1</w:t>
                </w:r>
              </w:p>
            </w:sdtContent>
          </w:sdt>
          <w:sdt>
            <w:sdtPr>
              <w:id w:val="127826779"/>
              <w:placeholder>
                <w:docPart w:val="2DEF4991BDA64D6D863780082EC5D345"/>
              </w:placeholder>
              <w:temporary/>
              <w:showingPlcHdr/>
              <w15:appearance w15:val="hidden"/>
            </w:sdtPr>
            <w:sdtEndPr/>
            <w:sdtContent>
              <w:p w14:paraId="06B24EE8" w14:textId="77777777" w:rsidR="004D3011" w:rsidRDefault="004D3011" w:rsidP="004D3011">
                <w:r w:rsidRPr="004D3011">
                  <w:t>Hobby #2</w:t>
                </w:r>
              </w:p>
            </w:sdtContent>
          </w:sdt>
          <w:sdt>
            <w:sdtPr>
              <w:id w:val="-1460640448"/>
              <w:placeholder>
                <w:docPart w:val="B19ED8E06CE64DD9BB5ED027A9B9AD43"/>
              </w:placeholder>
              <w:temporary/>
              <w:showingPlcHdr/>
              <w15:appearance w15:val="hidden"/>
            </w:sdtPr>
            <w:sdtEndPr/>
            <w:sdtContent>
              <w:p w14:paraId="0189BBB4" w14:textId="77777777" w:rsidR="004D3011" w:rsidRDefault="004D3011" w:rsidP="004D3011">
                <w:r w:rsidRPr="004D3011">
                  <w:t>Hobby #3</w:t>
                </w:r>
              </w:p>
            </w:sdtContent>
          </w:sdt>
          <w:sdt>
            <w:sdtPr>
              <w:id w:val="-1376452077"/>
              <w:placeholder>
                <w:docPart w:val="F7B16B9C0C804ECEABA6AC10F001C3FB"/>
              </w:placeholder>
              <w:temporary/>
              <w:showingPlcHdr/>
              <w15:appearance w15:val="hidden"/>
            </w:sdtPr>
            <w:sdtEndPr/>
            <w:sdtContent>
              <w:p w14:paraId="1BF29C52" w14:textId="77777777" w:rsidR="004D3011" w:rsidRPr="004D3011" w:rsidRDefault="004D3011" w:rsidP="004D3011">
                <w:r w:rsidRPr="004D3011">
                  <w:t>Hobby #4</w:t>
                </w:r>
              </w:p>
            </w:sdtContent>
          </w:sdt>
        </w:tc>
        <w:tc>
          <w:tcPr>
            <w:tcW w:w="720" w:type="dxa"/>
          </w:tcPr>
          <w:p w14:paraId="4563A48C" w14:textId="77777777" w:rsidR="001B2ABD" w:rsidRDefault="001B2ABD" w:rsidP="000C45FF">
            <w:pPr>
              <w:tabs>
                <w:tab w:val="left" w:pos="990"/>
              </w:tabs>
            </w:pPr>
          </w:p>
        </w:tc>
        <w:tc>
          <w:tcPr>
            <w:tcW w:w="6470" w:type="dxa"/>
          </w:tcPr>
          <w:sdt>
            <w:sdtPr>
              <w:id w:val="1049110328"/>
              <w:placeholder>
                <w:docPart w:val="47DEC1F9E6CF44A38FA69480D7578B19"/>
              </w:placeholder>
              <w:temporary/>
              <w:showingPlcHdr/>
              <w15:appearance w15:val="hidden"/>
            </w:sdtPr>
            <w:sdtEndPr/>
            <w:sdtContent>
              <w:p w14:paraId="1AAC5B07" w14:textId="77777777" w:rsidR="001B2ABD" w:rsidRDefault="00E25A26" w:rsidP="00036450">
                <w:pPr>
                  <w:pStyle w:val="Heading2"/>
                </w:pPr>
                <w:r w:rsidRPr="00036450">
                  <w:t>EDUCATION</w:t>
                </w:r>
              </w:p>
            </w:sdtContent>
          </w:sdt>
          <w:p w14:paraId="3DC19AB3" w14:textId="624D2E9A" w:rsidR="00036450" w:rsidRDefault="007D5C13" w:rsidP="00036450">
            <w:r>
              <w:t xml:space="preserve">School </w:t>
            </w:r>
            <w:proofErr w:type="gramStart"/>
            <w:r>
              <w:t>Name :</w:t>
            </w:r>
            <w:proofErr w:type="gramEnd"/>
            <w:r>
              <w:t xml:space="preserve">- </w:t>
            </w:r>
            <w:r w:rsidRPr="007D5C13">
              <w:t xml:space="preserve">K. Narkhede Vidyalaya </w:t>
            </w:r>
            <w:proofErr w:type="gramStart"/>
            <w:r w:rsidRPr="007D5C13">
              <w:t>And</w:t>
            </w:r>
            <w:proofErr w:type="gramEnd"/>
            <w:r w:rsidRPr="007D5C13">
              <w:t xml:space="preserve"> J</w:t>
            </w:r>
            <w:r>
              <w:t>unior</w:t>
            </w:r>
            <w:r w:rsidRPr="007D5C13">
              <w:t xml:space="preserve"> College </w:t>
            </w:r>
            <w:proofErr w:type="spellStart"/>
            <w:r w:rsidRPr="007D5C13">
              <w:t>Bhusawal</w:t>
            </w:r>
            <w:proofErr w:type="spellEnd"/>
          </w:p>
          <w:p w14:paraId="0666FB84" w14:textId="0C780594" w:rsidR="007D5C13" w:rsidRDefault="007D5C13" w:rsidP="00036450">
            <w:r>
              <w:t>10</w:t>
            </w:r>
            <w:r w:rsidRPr="007D5C13">
              <w:rPr>
                <w:vertAlign w:val="superscript"/>
              </w:rPr>
              <w:t>th</w:t>
            </w:r>
            <w:r>
              <w:t xml:space="preserve"> </w:t>
            </w:r>
            <w:proofErr w:type="gramStart"/>
            <w:r>
              <w:t>Percentage :</w:t>
            </w:r>
            <w:proofErr w:type="gramEnd"/>
            <w:r>
              <w:t>- 78.40 %</w:t>
            </w:r>
          </w:p>
          <w:p w14:paraId="44992BC2" w14:textId="5174952B" w:rsidR="007D5C13" w:rsidRDefault="007D5C13" w:rsidP="00036450">
            <w:r>
              <w:t>12</w:t>
            </w:r>
            <w:r w:rsidRPr="007D5C13">
              <w:rPr>
                <w:vertAlign w:val="superscript"/>
              </w:rPr>
              <w:t>th</w:t>
            </w:r>
            <w:r>
              <w:t xml:space="preserve"> </w:t>
            </w:r>
            <w:proofErr w:type="gramStart"/>
            <w:r>
              <w:t>percentage :</w:t>
            </w:r>
            <w:proofErr w:type="gramEnd"/>
            <w:r>
              <w:t>- 87.88 %</w:t>
            </w:r>
          </w:p>
          <w:p w14:paraId="6E087905" w14:textId="77777777" w:rsidR="007D5C13" w:rsidRDefault="007D5C13" w:rsidP="00036450"/>
          <w:p w14:paraId="62668227" w14:textId="54B16CE8" w:rsidR="007D5C13" w:rsidRDefault="007D5C13" w:rsidP="00036450">
            <w:proofErr w:type="gramStart"/>
            <w:r>
              <w:t>College :</w:t>
            </w:r>
            <w:proofErr w:type="gramEnd"/>
            <w:r>
              <w:t>- Ajeenkya D.Y Patil School of Engineering and Technology, Pune</w:t>
            </w:r>
          </w:p>
          <w:p w14:paraId="21000817" w14:textId="7808E6DE" w:rsidR="007D5C13" w:rsidRDefault="007D5C13" w:rsidP="00036450">
            <w:r>
              <w:t xml:space="preserve">Current </w:t>
            </w:r>
            <w:proofErr w:type="gramStart"/>
            <w:r>
              <w:t>Year :</w:t>
            </w:r>
            <w:proofErr w:type="gramEnd"/>
            <w:r>
              <w:t xml:space="preserve"> - T.E</w:t>
            </w:r>
          </w:p>
          <w:sdt>
            <w:sdtPr>
              <w:id w:val="1001553383"/>
              <w:placeholder>
                <w:docPart w:val="F055F5218F084BE7856A0B7C60400EC6"/>
              </w:placeholder>
              <w:temporary/>
              <w:showingPlcHdr/>
              <w15:appearance w15:val="hidden"/>
            </w:sdtPr>
            <w:sdtEndPr/>
            <w:sdtContent>
              <w:p w14:paraId="4758A95B" w14:textId="77777777" w:rsidR="00036450" w:rsidRDefault="00036450" w:rsidP="00036450">
                <w:pPr>
                  <w:pStyle w:val="Heading2"/>
                </w:pPr>
                <w:r w:rsidRPr="00036450">
                  <w:t>WORK EXPERIENCE</w:t>
                </w:r>
              </w:p>
            </w:sdtContent>
          </w:sdt>
          <w:sdt>
            <w:sdtPr>
              <w:id w:val="1669594239"/>
              <w:placeholder>
                <w:docPart w:val="38BC63AF4AE749A5AFF988087DA9059A"/>
              </w:placeholder>
              <w:temporary/>
              <w:showingPlcHdr/>
              <w15:appearance w15:val="hidden"/>
            </w:sdtPr>
            <w:sdtEndPr/>
            <w:sdtContent>
              <w:p w14:paraId="2DE7FF0B" w14:textId="77777777" w:rsidR="00036450" w:rsidRDefault="00180329" w:rsidP="00036450">
                <w:pPr>
                  <w:pStyle w:val="Heading2"/>
                </w:pPr>
                <w:r w:rsidRPr="00036450">
                  <w:rPr>
                    <w:rStyle w:val="Heading2Char"/>
                    <w:b/>
                    <w:bCs/>
                    <w:caps/>
                  </w:rPr>
                  <w:t>SKILLS</w:t>
                </w:r>
              </w:p>
            </w:sdtContent>
          </w:sdt>
          <w:p w14:paraId="38301280"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17E06398" wp14:editId="16598D59">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410BB8BC" w14:textId="77777777" w:rsidR="0061015A" w:rsidRDefault="0061015A" w:rsidP="000C45FF">
      <w:pPr>
        <w:tabs>
          <w:tab w:val="left" w:pos="990"/>
        </w:tabs>
      </w:pPr>
    </w:p>
    <w:sectPr w:rsidR="0043117B"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2BB9F" w14:textId="77777777" w:rsidR="007D5C13" w:rsidRDefault="007D5C13" w:rsidP="000C45FF">
      <w:r>
        <w:separator/>
      </w:r>
    </w:p>
  </w:endnote>
  <w:endnote w:type="continuationSeparator" w:id="0">
    <w:p w14:paraId="2702B0C5" w14:textId="77777777" w:rsidR="007D5C13" w:rsidRDefault="007D5C1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BDD4A" w14:textId="77777777" w:rsidR="007D5C13" w:rsidRDefault="007D5C13" w:rsidP="000C45FF">
      <w:r>
        <w:separator/>
      </w:r>
    </w:p>
  </w:footnote>
  <w:footnote w:type="continuationSeparator" w:id="0">
    <w:p w14:paraId="292F2E2E" w14:textId="77777777" w:rsidR="007D5C13" w:rsidRDefault="007D5C1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22E1D" w14:textId="77777777" w:rsidR="000C45FF" w:rsidRDefault="000C45FF">
    <w:pPr>
      <w:pStyle w:val="Header"/>
    </w:pPr>
    <w:r>
      <w:rPr>
        <w:noProof/>
      </w:rPr>
      <w:drawing>
        <wp:anchor distT="0" distB="0" distL="114300" distR="114300" simplePos="0" relativeHeight="251658240" behindDoc="1" locked="0" layoutInCell="1" allowOverlap="1" wp14:anchorId="028C1A85" wp14:editId="53E21E9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13"/>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1015A"/>
    <w:rsid w:val="0062123A"/>
    <w:rsid w:val="00646E75"/>
    <w:rsid w:val="006771D0"/>
    <w:rsid w:val="00715FCB"/>
    <w:rsid w:val="00743101"/>
    <w:rsid w:val="00764C9F"/>
    <w:rsid w:val="007775E1"/>
    <w:rsid w:val="007867A0"/>
    <w:rsid w:val="007927F5"/>
    <w:rsid w:val="007D5C13"/>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87036"/>
    <w:rsid w:val="00D9215A"/>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39D8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hyperlink" Target="mailto:emailgoeshere@example.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IN%7bAB2B54AA-6A11-43F9-AE0C-B7FB4C191FF6%7d\%7bC3C518E9-18F9-454A-BF99-288B7CB412E1%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B7FC9D01DB14A95B5596901119DB2EE"/>
        <w:category>
          <w:name w:val="General"/>
          <w:gallery w:val="placeholder"/>
        </w:category>
        <w:types>
          <w:type w:val="bbPlcHdr"/>
        </w:types>
        <w:behaviors>
          <w:behavior w:val="content"/>
        </w:behaviors>
        <w:guid w:val="{E01EF935-D144-49C4-BDB1-A82F7F1109D7}"/>
      </w:docPartPr>
      <w:docPartBody>
        <w:p w:rsidR="00064EA4" w:rsidRDefault="00064EA4">
          <w:pPr>
            <w:pStyle w:val="DB7FC9D01DB14A95B5596901119DB2EE"/>
          </w:pPr>
          <w:r w:rsidRPr="003910D8">
            <w:rPr>
              <w:spacing w:val="23"/>
              <w:w w:val="83"/>
            </w:rPr>
            <w:t>JOB TITLE HER</w:t>
          </w:r>
          <w:r w:rsidRPr="003910D8">
            <w:rPr>
              <w:spacing w:val="34"/>
              <w:w w:val="83"/>
            </w:rPr>
            <w:t>E</w:t>
          </w:r>
        </w:p>
      </w:docPartBody>
    </w:docPart>
    <w:docPart>
      <w:docPartPr>
        <w:name w:val="B02FE140451440FFB6A11E997512BCD7"/>
        <w:category>
          <w:name w:val="General"/>
          <w:gallery w:val="placeholder"/>
        </w:category>
        <w:types>
          <w:type w:val="bbPlcHdr"/>
        </w:types>
        <w:behaviors>
          <w:behavior w:val="content"/>
        </w:behaviors>
        <w:guid w:val="{9C33782B-3BDA-4701-A94A-A1548A5C2E45}"/>
      </w:docPartPr>
      <w:docPartBody>
        <w:p w:rsidR="00064EA4" w:rsidRDefault="00064EA4">
          <w:pPr>
            <w:pStyle w:val="B02FE140451440FFB6A11E997512BCD7"/>
          </w:pPr>
          <w:r w:rsidRPr="00D5459D">
            <w:t>Profile</w:t>
          </w:r>
        </w:p>
      </w:docPartBody>
    </w:docPart>
    <w:docPart>
      <w:docPartPr>
        <w:name w:val="48D6C639A9EB4912A072ED4F4850AA92"/>
        <w:category>
          <w:name w:val="General"/>
          <w:gallery w:val="placeholder"/>
        </w:category>
        <w:types>
          <w:type w:val="bbPlcHdr"/>
        </w:types>
        <w:behaviors>
          <w:behavior w:val="content"/>
        </w:behaviors>
        <w:guid w:val="{FEC4864C-E297-4488-83B2-29B13AC714B0}"/>
      </w:docPartPr>
      <w:docPartBody>
        <w:p w:rsidR="00064EA4" w:rsidRDefault="00064EA4"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64EA4" w:rsidRDefault="00064EA4" w:rsidP="009260CD"/>
        <w:p w:rsidR="00064EA4" w:rsidRDefault="00064EA4">
          <w:pPr>
            <w:pStyle w:val="48D6C639A9EB4912A072ED4F4850AA92"/>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78D28FDA968240DEAB7D5287819C5AFE"/>
        <w:category>
          <w:name w:val="General"/>
          <w:gallery w:val="placeholder"/>
        </w:category>
        <w:types>
          <w:type w:val="bbPlcHdr"/>
        </w:types>
        <w:behaviors>
          <w:behavior w:val="content"/>
        </w:behaviors>
        <w:guid w:val="{3643C410-9901-4443-A676-85D5E8EF170A}"/>
      </w:docPartPr>
      <w:docPartBody>
        <w:p w:rsidR="00064EA4" w:rsidRDefault="00064EA4">
          <w:pPr>
            <w:pStyle w:val="78D28FDA968240DEAB7D5287819C5AFE"/>
          </w:pPr>
          <w:r w:rsidRPr="00CB0055">
            <w:t>Contact</w:t>
          </w:r>
        </w:p>
      </w:docPartBody>
    </w:docPart>
    <w:docPart>
      <w:docPartPr>
        <w:name w:val="C3AE609B4FD7407EA4845978217543A7"/>
        <w:category>
          <w:name w:val="General"/>
          <w:gallery w:val="placeholder"/>
        </w:category>
        <w:types>
          <w:type w:val="bbPlcHdr"/>
        </w:types>
        <w:behaviors>
          <w:behavior w:val="content"/>
        </w:behaviors>
        <w:guid w:val="{45D15933-7545-4D84-A762-75298444B3E6}"/>
      </w:docPartPr>
      <w:docPartBody>
        <w:p w:rsidR="00064EA4" w:rsidRDefault="00064EA4">
          <w:pPr>
            <w:pStyle w:val="C3AE609B4FD7407EA4845978217543A7"/>
          </w:pPr>
          <w:r w:rsidRPr="004D3011">
            <w:t>PHONE:</w:t>
          </w:r>
        </w:p>
      </w:docPartBody>
    </w:docPart>
    <w:docPart>
      <w:docPartPr>
        <w:name w:val="12835827CE5D49B5A6B6E904BB2062E5"/>
        <w:category>
          <w:name w:val="General"/>
          <w:gallery w:val="placeholder"/>
        </w:category>
        <w:types>
          <w:type w:val="bbPlcHdr"/>
        </w:types>
        <w:behaviors>
          <w:behavior w:val="content"/>
        </w:behaviors>
        <w:guid w:val="{952B0D1D-E741-4F20-8968-310935785994}"/>
      </w:docPartPr>
      <w:docPartBody>
        <w:p w:rsidR="00064EA4" w:rsidRDefault="00064EA4">
          <w:pPr>
            <w:pStyle w:val="12835827CE5D49B5A6B6E904BB2062E5"/>
          </w:pPr>
          <w:r>
            <w:t>678-555-0103</w:t>
          </w:r>
        </w:p>
      </w:docPartBody>
    </w:docPart>
    <w:docPart>
      <w:docPartPr>
        <w:name w:val="39DCDEAB274B412BBE769C099F92E657"/>
        <w:category>
          <w:name w:val="General"/>
          <w:gallery w:val="placeholder"/>
        </w:category>
        <w:types>
          <w:type w:val="bbPlcHdr"/>
        </w:types>
        <w:behaviors>
          <w:behavior w:val="content"/>
        </w:behaviors>
        <w:guid w:val="{51AA19B5-FCFA-46B0-8ECB-90C40DECC560}"/>
      </w:docPartPr>
      <w:docPartBody>
        <w:p w:rsidR="00064EA4" w:rsidRDefault="00064EA4">
          <w:pPr>
            <w:pStyle w:val="39DCDEAB274B412BBE769C099F92E657"/>
          </w:pPr>
          <w:r w:rsidRPr="004D3011">
            <w:t>WEBSITE:</w:t>
          </w:r>
        </w:p>
      </w:docPartBody>
    </w:docPart>
    <w:docPart>
      <w:docPartPr>
        <w:name w:val="1BA73FACCA8E467DB3C55FAB92B788CA"/>
        <w:category>
          <w:name w:val="General"/>
          <w:gallery w:val="placeholder"/>
        </w:category>
        <w:types>
          <w:type w:val="bbPlcHdr"/>
        </w:types>
        <w:behaviors>
          <w:behavior w:val="content"/>
        </w:behaviors>
        <w:guid w:val="{602C05D4-061F-4646-A6C9-B19D285C6C16}"/>
      </w:docPartPr>
      <w:docPartBody>
        <w:p w:rsidR="00064EA4" w:rsidRDefault="00064EA4">
          <w:pPr>
            <w:pStyle w:val="1BA73FACCA8E467DB3C55FAB92B788CA"/>
          </w:pPr>
          <w:r>
            <w:t>Website goes here</w:t>
          </w:r>
        </w:p>
      </w:docPartBody>
    </w:docPart>
    <w:docPart>
      <w:docPartPr>
        <w:name w:val="2D4B87ABD1A24F0798F78AB28E6DD5DA"/>
        <w:category>
          <w:name w:val="General"/>
          <w:gallery w:val="placeholder"/>
        </w:category>
        <w:types>
          <w:type w:val="bbPlcHdr"/>
        </w:types>
        <w:behaviors>
          <w:behavior w:val="content"/>
        </w:behaviors>
        <w:guid w:val="{3F048273-9D12-4443-A712-3CCBCE536B9A}"/>
      </w:docPartPr>
      <w:docPartBody>
        <w:p w:rsidR="00064EA4" w:rsidRDefault="00064EA4">
          <w:pPr>
            <w:pStyle w:val="2D4B87ABD1A24F0798F78AB28E6DD5DA"/>
          </w:pPr>
          <w:r w:rsidRPr="004D3011">
            <w:t>EMAIL:</w:t>
          </w:r>
        </w:p>
      </w:docPartBody>
    </w:docPart>
    <w:docPart>
      <w:docPartPr>
        <w:name w:val="FB8DB3B3FB814D5C98CE3016D6E01155"/>
        <w:category>
          <w:name w:val="General"/>
          <w:gallery w:val="placeholder"/>
        </w:category>
        <w:types>
          <w:type w:val="bbPlcHdr"/>
        </w:types>
        <w:behaviors>
          <w:behavior w:val="content"/>
        </w:behaviors>
        <w:guid w:val="{F13B28E1-95F7-4058-8109-3E3AD7F3D45F}"/>
      </w:docPartPr>
      <w:docPartBody>
        <w:p w:rsidR="00064EA4" w:rsidRDefault="00064EA4">
          <w:pPr>
            <w:pStyle w:val="FB8DB3B3FB814D5C98CE3016D6E01155"/>
          </w:pPr>
          <w:r w:rsidRPr="00E4381A">
            <w:rPr>
              <w:rStyle w:val="Hyperlink"/>
            </w:rPr>
            <w:t>someone@example.com</w:t>
          </w:r>
          <w:hyperlink r:id="rId4" w:history="1">
            <w:r>
              <w:rPr>
                <w:rStyle w:val="Hyperlink"/>
              </w:rPr>
              <w:t>mailto:emailgoeshere@example.com</w:t>
            </w:r>
          </w:hyperlink>
        </w:p>
      </w:docPartBody>
    </w:docPart>
    <w:docPart>
      <w:docPartPr>
        <w:name w:val="124522E0CAED44BA82C00EA20F705A23"/>
        <w:category>
          <w:name w:val="General"/>
          <w:gallery w:val="placeholder"/>
        </w:category>
        <w:types>
          <w:type w:val="bbPlcHdr"/>
        </w:types>
        <w:behaviors>
          <w:behavior w:val="content"/>
        </w:behaviors>
        <w:guid w:val="{A267462C-006B-4F86-A838-DF4B00826397}"/>
      </w:docPartPr>
      <w:docPartBody>
        <w:p w:rsidR="00064EA4" w:rsidRDefault="00064EA4">
          <w:pPr>
            <w:pStyle w:val="124522E0CAED44BA82C00EA20F705A23"/>
          </w:pPr>
          <w:r w:rsidRPr="00CB0055">
            <w:t>Hobbies</w:t>
          </w:r>
        </w:p>
      </w:docPartBody>
    </w:docPart>
    <w:docPart>
      <w:docPartPr>
        <w:name w:val="08FEA7FECC674CC291BB206133468C4D"/>
        <w:category>
          <w:name w:val="General"/>
          <w:gallery w:val="placeholder"/>
        </w:category>
        <w:types>
          <w:type w:val="bbPlcHdr"/>
        </w:types>
        <w:behaviors>
          <w:behavior w:val="content"/>
        </w:behaviors>
        <w:guid w:val="{FED6F311-2CB7-4F4C-BA26-047AB9B0800A}"/>
      </w:docPartPr>
      <w:docPartBody>
        <w:p w:rsidR="00064EA4" w:rsidRDefault="00064EA4">
          <w:pPr>
            <w:pStyle w:val="08FEA7FECC674CC291BB206133468C4D"/>
          </w:pPr>
          <w:r w:rsidRPr="004D3011">
            <w:t>Hobby #1</w:t>
          </w:r>
        </w:p>
      </w:docPartBody>
    </w:docPart>
    <w:docPart>
      <w:docPartPr>
        <w:name w:val="2DEF4991BDA64D6D863780082EC5D345"/>
        <w:category>
          <w:name w:val="General"/>
          <w:gallery w:val="placeholder"/>
        </w:category>
        <w:types>
          <w:type w:val="bbPlcHdr"/>
        </w:types>
        <w:behaviors>
          <w:behavior w:val="content"/>
        </w:behaviors>
        <w:guid w:val="{7AFBDE6D-04E4-45EF-A662-21DF9A738D55}"/>
      </w:docPartPr>
      <w:docPartBody>
        <w:p w:rsidR="00064EA4" w:rsidRDefault="00064EA4">
          <w:pPr>
            <w:pStyle w:val="2DEF4991BDA64D6D863780082EC5D345"/>
          </w:pPr>
          <w:r w:rsidRPr="004D3011">
            <w:t>Hobby #2</w:t>
          </w:r>
        </w:p>
      </w:docPartBody>
    </w:docPart>
    <w:docPart>
      <w:docPartPr>
        <w:name w:val="B19ED8E06CE64DD9BB5ED027A9B9AD43"/>
        <w:category>
          <w:name w:val="General"/>
          <w:gallery w:val="placeholder"/>
        </w:category>
        <w:types>
          <w:type w:val="bbPlcHdr"/>
        </w:types>
        <w:behaviors>
          <w:behavior w:val="content"/>
        </w:behaviors>
        <w:guid w:val="{A7541C37-9CE4-4777-9521-FE9B7125E96F}"/>
      </w:docPartPr>
      <w:docPartBody>
        <w:p w:rsidR="00064EA4" w:rsidRDefault="00064EA4">
          <w:pPr>
            <w:pStyle w:val="B19ED8E06CE64DD9BB5ED027A9B9AD43"/>
          </w:pPr>
          <w:r w:rsidRPr="004D3011">
            <w:t>Hobby #3</w:t>
          </w:r>
        </w:p>
      </w:docPartBody>
    </w:docPart>
    <w:docPart>
      <w:docPartPr>
        <w:name w:val="F7B16B9C0C804ECEABA6AC10F001C3FB"/>
        <w:category>
          <w:name w:val="General"/>
          <w:gallery w:val="placeholder"/>
        </w:category>
        <w:types>
          <w:type w:val="bbPlcHdr"/>
        </w:types>
        <w:behaviors>
          <w:behavior w:val="content"/>
        </w:behaviors>
        <w:guid w:val="{AF01DF71-2939-460D-8B68-5A65F7ED8930}"/>
      </w:docPartPr>
      <w:docPartBody>
        <w:p w:rsidR="00064EA4" w:rsidRDefault="00064EA4">
          <w:pPr>
            <w:pStyle w:val="F7B16B9C0C804ECEABA6AC10F001C3FB"/>
          </w:pPr>
          <w:r w:rsidRPr="004D3011">
            <w:t>Hobby #4</w:t>
          </w:r>
        </w:p>
      </w:docPartBody>
    </w:docPart>
    <w:docPart>
      <w:docPartPr>
        <w:name w:val="47DEC1F9E6CF44A38FA69480D7578B19"/>
        <w:category>
          <w:name w:val="General"/>
          <w:gallery w:val="placeholder"/>
        </w:category>
        <w:types>
          <w:type w:val="bbPlcHdr"/>
        </w:types>
        <w:behaviors>
          <w:behavior w:val="content"/>
        </w:behaviors>
        <w:guid w:val="{4254A54E-28ED-417D-AA1B-E381812BA5D2}"/>
      </w:docPartPr>
      <w:docPartBody>
        <w:p w:rsidR="00064EA4" w:rsidRDefault="00064EA4">
          <w:pPr>
            <w:pStyle w:val="47DEC1F9E6CF44A38FA69480D7578B19"/>
          </w:pPr>
          <w:r w:rsidRPr="00036450">
            <w:t>EDUCATION</w:t>
          </w:r>
        </w:p>
      </w:docPartBody>
    </w:docPart>
    <w:docPart>
      <w:docPartPr>
        <w:name w:val="F055F5218F084BE7856A0B7C60400EC6"/>
        <w:category>
          <w:name w:val="General"/>
          <w:gallery w:val="placeholder"/>
        </w:category>
        <w:types>
          <w:type w:val="bbPlcHdr"/>
        </w:types>
        <w:behaviors>
          <w:behavior w:val="content"/>
        </w:behaviors>
        <w:guid w:val="{47187378-20F9-428C-AA85-0BAD8AECADA8}"/>
      </w:docPartPr>
      <w:docPartBody>
        <w:p w:rsidR="00064EA4" w:rsidRDefault="00064EA4">
          <w:pPr>
            <w:pStyle w:val="F055F5218F084BE7856A0B7C60400EC6"/>
          </w:pPr>
          <w:r w:rsidRPr="00036450">
            <w:t>WORK EXPERIENCE</w:t>
          </w:r>
        </w:p>
      </w:docPartBody>
    </w:docPart>
    <w:docPart>
      <w:docPartPr>
        <w:name w:val="38BC63AF4AE749A5AFF988087DA9059A"/>
        <w:category>
          <w:name w:val="General"/>
          <w:gallery w:val="placeholder"/>
        </w:category>
        <w:types>
          <w:type w:val="bbPlcHdr"/>
        </w:types>
        <w:behaviors>
          <w:behavior w:val="content"/>
        </w:behaviors>
        <w:guid w:val="{3406D142-AC7F-4FF4-9CC4-EDF5D65B9110}"/>
      </w:docPartPr>
      <w:docPartBody>
        <w:p w:rsidR="00064EA4" w:rsidRDefault="00064EA4">
          <w:pPr>
            <w:pStyle w:val="38BC63AF4AE749A5AFF988087DA9059A"/>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A4"/>
    <w:rsid w:val="00064EA4"/>
    <w:rsid w:val="00D92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 w:val="22"/>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9CDE4648374AFDB9BF90D5F48D32D5">
    <w:name w:val="5C9CDE4648374AFDB9BF90D5F48D32D5"/>
  </w:style>
  <w:style w:type="paragraph" w:customStyle="1" w:styleId="DB7FC9D01DB14A95B5596901119DB2EE">
    <w:name w:val="DB7FC9D01DB14A95B5596901119DB2EE"/>
  </w:style>
  <w:style w:type="paragraph" w:customStyle="1" w:styleId="B02FE140451440FFB6A11E997512BCD7">
    <w:name w:val="B02FE140451440FFB6A11E997512BCD7"/>
  </w:style>
  <w:style w:type="paragraph" w:customStyle="1" w:styleId="48D6C639A9EB4912A072ED4F4850AA92">
    <w:name w:val="48D6C639A9EB4912A072ED4F4850AA92"/>
  </w:style>
  <w:style w:type="paragraph" w:customStyle="1" w:styleId="78D28FDA968240DEAB7D5287819C5AFE">
    <w:name w:val="78D28FDA968240DEAB7D5287819C5AFE"/>
  </w:style>
  <w:style w:type="paragraph" w:customStyle="1" w:styleId="C3AE609B4FD7407EA4845978217543A7">
    <w:name w:val="C3AE609B4FD7407EA4845978217543A7"/>
  </w:style>
  <w:style w:type="paragraph" w:customStyle="1" w:styleId="12835827CE5D49B5A6B6E904BB2062E5">
    <w:name w:val="12835827CE5D49B5A6B6E904BB2062E5"/>
  </w:style>
  <w:style w:type="paragraph" w:customStyle="1" w:styleId="39DCDEAB274B412BBE769C099F92E657">
    <w:name w:val="39DCDEAB274B412BBE769C099F92E657"/>
  </w:style>
  <w:style w:type="paragraph" w:customStyle="1" w:styleId="1BA73FACCA8E467DB3C55FAB92B788CA">
    <w:name w:val="1BA73FACCA8E467DB3C55FAB92B788CA"/>
  </w:style>
  <w:style w:type="paragraph" w:customStyle="1" w:styleId="2D4B87ABD1A24F0798F78AB28E6DD5DA">
    <w:name w:val="2D4B87ABD1A24F0798F78AB28E6DD5DA"/>
  </w:style>
  <w:style w:type="character" w:styleId="Hyperlink">
    <w:name w:val="Hyperlink"/>
    <w:basedOn w:val="DefaultParagraphFont"/>
    <w:uiPriority w:val="99"/>
    <w:unhideWhenUsed/>
    <w:rPr>
      <w:color w:val="C45911" w:themeColor="accent2" w:themeShade="BF"/>
      <w:u w:val="single"/>
    </w:rPr>
  </w:style>
  <w:style w:type="paragraph" w:customStyle="1" w:styleId="FB8DB3B3FB814D5C98CE3016D6E01155">
    <w:name w:val="FB8DB3B3FB814D5C98CE3016D6E01155"/>
  </w:style>
  <w:style w:type="paragraph" w:customStyle="1" w:styleId="124522E0CAED44BA82C00EA20F705A23">
    <w:name w:val="124522E0CAED44BA82C00EA20F705A23"/>
  </w:style>
  <w:style w:type="paragraph" w:customStyle="1" w:styleId="08FEA7FECC674CC291BB206133468C4D">
    <w:name w:val="08FEA7FECC674CC291BB206133468C4D"/>
  </w:style>
  <w:style w:type="paragraph" w:customStyle="1" w:styleId="2DEF4991BDA64D6D863780082EC5D345">
    <w:name w:val="2DEF4991BDA64D6D863780082EC5D345"/>
  </w:style>
  <w:style w:type="paragraph" w:customStyle="1" w:styleId="B19ED8E06CE64DD9BB5ED027A9B9AD43">
    <w:name w:val="B19ED8E06CE64DD9BB5ED027A9B9AD43"/>
  </w:style>
  <w:style w:type="paragraph" w:customStyle="1" w:styleId="F7B16B9C0C804ECEABA6AC10F001C3FB">
    <w:name w:val="F7B16B9C0C804ECEABA6AC10F001C3FB"/>
  </w:style>
  <w:style w:type="paragraph" w:customStyle="1" w:styleId="47DEC1F9E6CF44A38FA69480D7578B19">
    <w:name w:val="47DEC1F9E6CF44A38FA69480D7578B19"/>
  </w:style>
  <w:style w:type="paragraph" w:customStyle="1" w:styleId="D7C73DA9E1FD4A099301B1BB61DB9855">
    <w:name w:val="D7C73DA9E1FD4A099301B1BB61DB9855"/>
  </w:style>
  <w:style w:type="paragraph" w:customStyle="1" w:styleId="0A2E40B2DC5C4F6282100BB715FAFA11">
    <w:name w:val="0A2E40B2DC5C4F6282100BB715FAFA11"/>
  </w:style>
  <w:style w:type="paragraph" w:customStyle="1" w:styleId="629E9AB5840045B4AED7C881B1017DF2">
    <w:name w:val="629E9AB5840045B4AED7C881B1017DF2"/>
  </w:style>
  <w:style w:type="paragraph" w:customStyle="1" w:styleId="0239BF70D9E14503B80CA6B0D78687E7">
    <w:name w:val="0239BF70D9E14503B80CA6B0D78687E7"/>
  </w:style>
  <w:style w:type="paragraph" w:customStyle="1" w:styleId="C835BB5EE5384814891C6EC285B3EB9C">
    <w:name w:val="C835BB5EE5384814891C6EC285B3EB9C"/>
  </w:style>
  <w:style w:type="paragraph" w:customStyle="1" w:styleId="9AE63E4A545C493F9FA834E2276D5EF6">
    <w:name w:val="9AE63E4A545C493F9FA834E2276D5EF6"/>
  </w:style>
  <w:style w:type="paragraph" w:customStyle="1" w:styleId="5B67E2506C3646DD8EF6A9B5C03C2FAE">
    <w:name w:val="5B67E2506C3646DD8EF6A9B5C03C2FAE"/>
  </w:style>
  <w:style w:type="paragraph" w:customStyle="1" w:styleId="F055F5218F084BE7856A0B7C60400EC6">
    <w:name w:val="F055F5218F084BE7856A0B7C60400EC6"/>
  </w:style>
  <w:style w:type="paragraph" w:customStyle="1" w:styleId="DC50E07D85FC4E9FB6E4936ADF203AFA">
    <w:name w:val="DC50E07D85FC4E9FB6E4936ADF203AFA"/>
  </w:style>
  <w:style w:type="paragraph" w:customStyle="1" w:styleId="A278D8E345B6425EBB9551C491FF81E7">
    <w:name w:val="A278D8E345B6425EBB9551C491FF81E7"/>
  </w:style>
  <w:style w:type="paragraph" w:customStyle="1" w:styleId="2A54A137394244BEB67A36CC56AF7F57">
    <w:name w:val="2A54A137394244BEB67A36CC56AF7F57"/>
  </w:style>
  <w:style w:type="paragraph" w:customStyle="1" w:styleId="97FD759EB999419C916C8CE9F1CA4DF7">
    <w:name w:val="97FD759EB999419C916C8CE9F1CA4DF7"/>
  </w:style>
  <w:style w:type="paragraph" w:customStyle="1" w:styleId="5F33F79E59284C178B5606922DC4E647">
    <w:name w:val="5F33F79E59284C178B5606922DC4E647"/>
  </w:style>
  <w:style w:type="paragraph" w:customStyle="1" w:styleId="8B9C11E61592440C9A1BC4E5D090E056">
    <w:name w:val="8B9C11E61592440C9A1BC4E5D090E056"/>
  </w:style>
  <w:style w:type="paragraph" w:customStyle="1" w:styleId="F4D53813B2734940AFD679DB3281858C">
    <w:name w:val="F4D53813B2734940AFD679DB3281858C"/>
  </w:style>
  <w:style w:type="paragraph" w:customStyle="1" w:styleId="08D330CF51FD4D4FAC0566D47217D6E0">
    <w:name w:val="08D330CF51FD4D4FAC0566D47217D6E0"/>
  </w:style>
  <w:style w:type="paragraph" w:customStyle="1" w:styleId="6E95A8E99ECA4249BAF62FABD6C44F88">
    <w:name w:val="6E95A8E99ECA4249BAF62FABD6C44F88"/>
  </w:style>
  <w:style w:type="paragraph" w:customStyle="1" w:styleId="C37AC8A81DF44FEAB2CBD5290DEEE78E">
    <w:name w:val="C37AC8A81DF44FEAB2CBD5290DEEE78E"/>
  </w:style>
  <w:style w:type="paragraph" w:customStyle="1" w:styleId="F55C172EA3A54B52BADDD485525A2A4C">
    <w:name w:val="F55C172EA3A54B52BADDD485525A2A4C"/>
  </w:style>
  <w:style w:type="paragraph" w:customStyle="1" w:styleId="7E8681B2E5114576B020BD5CA991F4E6">
    <w:name w:val="7E8681B2E5114576B020BD5CA991F4E6"/>
  </w:style>
  <w:style w:type="paragraph" w:customStyle="1" w:styleId="40228A95B53640FBA6CDD98C27E22ACD">
    <w:name w:val="40228A95B53640FBA6CDD98C27E22ACD"/>
  </w:style>
  <w:style w:type="paragraph" w:customStyle="1" w:styleId="6ADDFC9272B74137931680BC31BDB7C8">
    <w:name w:val="6ADDFC9272B74137931680BC31BDB7C8"/>
  </w:style>
  <w:style w:type="paragraph" w:customStyle="1" w:styleId="16D5F6E1583D47C3991CC571B9A5081B">
    <w:name w:val="16D5F6E1583D47C3991CC571B9A5081B"/>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val="en-US" w:eastAsia="ja-JP"/>
      <w14:ligatures w14:val="none"/>
    </w:rPr>
  </w:style>
  <w:style w:type="paragraph" w:customStyle="1" w:styleId="38BC63AF4AE749A5AFF988087DA9059A">
    <w:name w:val="38BC63AF4AE749A5AFF988087DA905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{C3C518E9-18F9-454A-BF99-288B7CB412E1}tf00546271_win32</Template>
  <TotalTime>0</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2025-04-23T19:22:00Z</dcterms:created>
  <dcterms:modified xsi:type="dcterms:W3CDTF">2025-04-23T19:22:00Z</dcterms:modified>
</cp:coreProperties>
</file>